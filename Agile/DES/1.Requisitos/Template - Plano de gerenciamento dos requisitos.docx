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A74915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150300F8" wp14:editId="2F48D661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8AD7" w14:textId="77777777" w:rsidR="006A25C4" w:rsidRPr="00A20D4F" w:rsidRDefault="006A25C4" w:rsidP="006A25C4"/>
    <w:p w14:paraId="66FA1645" w14:textId="77777777" w:rsidR="006A25C4" w:rsidRPr="00A20D4F" w:rsidRDefault="006A25C4" w:rsidP="006A25C4"/>
    <w:p w14:paraId="23354FCD" w14:textId="77777777" w:rsidR="006A25C4" w:rsidRPr="00A20D4F" w:rsidRDefault="006A25C4" w:rsidP="006A25C4"/>
    <w:p w14:paraId="4F43332E" w14:textId="77777777" w:rsidR="006A25C4" w:rsidRPr="00A20D4F" w:rsidRDefault="006A25C4" w:rsidP="006A25C4"/>
    <w:p w14:paraId="600F3F08" w14:textId="77777777" w:rsidR="006A25C4" w:rsidRPr="00A20D4F" w:rsidRDefault="006A25C4" w:rsidP="006A25C4"/>
    <w:p w14:paraId="43F1EF25" w14:textId="77777777" w:rsidR="006A25C4" w:rsidRPr="00A20D4F" w:rsidRDefault="006A25C4" w:rsidP="006A25C4"/>
    <w:p w14:paraId="33704518" w14:textId="77777777" w:rsidR="006A25C4" w:rsidRPr="00A20D4F" w:rsidRDefault="006A25C4" w:rsidP="006A25C4"/>
    <w:p w14:paraId="75177DB6" w14:textId="77777777" w:rsidR="006A25C4" w:rsidRPr="00A20D4F" w:rsidRDefault="006A25C4" w:rsidP="006A25C4"/>
    <w:p w14:paraId="213EA0B6" w14:textId="77777777" w:rsidR="006A25C4" w:rsidRPr="00A20D4F" w:rsidRDefault="006A25C4" w:rsidP="006A25C4"/>
    <w:p w14:paraId="7AA827AD" w14:textId="77777777" w:rsidR="006A25C4" w:rsidRPr="00A20D4F" w:rsidRDefault="006A25C4" w:rsidP="006A25C4"/>
    <w:p w14:paraId="20071594" w14:textId="77777777" w:rsidR="006A25C4" w:rsidRPr="00A20D4F" w:rsidRDefault="006A25C4" w:rsidP="006A25C4"/>
    <w:p w14:paraId="4AD3A0D0" w14:textId="77777777" w:rsidR="006A25C4" w:rsidRPr="00A20D4F" w:rsidRDefault="006A25C4" w:rsidP="006A25C4"/>
    <w:p w14:paraId="33CD216E" w14:textId="77777777" w:rsidR="006A25C4" w:rsidRPr="00A20D4F" w:rsidRDefault="006A25C4" w:rsidP="006A25C4"/>
    <w:p w14:paraId="5F8858F1" w14:textId="77777777" w:rsidR="006A25C4" w:rsidRPr="00A20D4F" w:rsidRDefault="006A25C4" w:rsidP="006A25C4"/>
    <w:p w14:paraId="0CC9098B" w14:textId="77777777" w:rsidR="006A25C4" w:rsidRPr="00A20D4F" w:rsidRDefault="006A25C4" w:rsidP="006A25C4"/>
    <w:p w14:paraId="177FD3DE" w14:textId="77777777" w:rsidR="006A25C4" w:rsidRPr="00A20D4F" w:rsidRDefault="006A25C4" w:rsidP="006A25C4"/>
    <w:p w14:paraId="1DEFB23C" w14:textId="77777777" w:rsidR="006A25C4" w:rsidRDefault="006A25C4" w:rsidP="006A25C4"/>
    <w:p w14:paraId="0F955F52" w14:textId="77777777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 xml:space="preserve">[A figura </w:t>
      </w:r>
      <w:proofErr w:type="gramStart"/>
      <w:r>
        <w:rPr>
          <w:i/>
          <w:color w:val="0000FF"/>
        </w:rPr>
        <w:t>a cima</w:t>
      </w:r>
      <w:proofErr w:type="gramEnd"/>
      <w:r>
        <w:rPr>
          <w:i/>
          <w:color w:val="0000FF"/>
        </w:rPr>
        <w:t xml:space="preserve"> serve de modelo para </w:t>
      </w:r>
      <w:proofErr w:type="spellStart"/>
      <w:r>
        <w:rPr>
          <w:i/>
          <w:color w:val="0000FF"/>
        </w:rPr>
        <w:t>templates</w:t>
      </w:r>
      <w:proofErr w:type="spellEnd"/>
      <w:r>
        <w:rPr>
          <w:i/>
          <w:color w:val="0000FF"/>
        </w:rPr>
        <w:t>. Para clientes, alterar com a marca do cliente]</w:t>
      </w:r>
    </w:p>
    <w:p w14:paraId="7076971E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50821" wp14:editId="11259902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  <w:lang w:val="pt-PT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B548A906700944AD8672837C9EAB119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0EDFED" w14:textId="691AA05B" w:rsidR="006A25C4" w:rsidRPr="0037364C" w:rsidRDefault="00971BB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 w:rsidRPr="00971BB4"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Plano de gerenciamento dos requisitos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5082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alias w:val="Título"/>
                        <w:tag w:val=""/>
                        <w:id w:val="-1202546390"/>
                        <w:placeholder>
                          <w:docPart w:val="B548A906700944AD8672837C9EAB1190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00EDFED" w14:textId="691AA05B" w:rsidR="006A25C4" w:rsidRPr="0037364C" w:rsidRDefault="00971BB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 w:rsidRPr="00971BB4"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Plano de gerenciamento dos requisitos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0903AEF" w14:textId="77777777" w:rsidR="006A25C4" w:rsidRPr="00264EFB" w:rsidRDefault="006A25C4" w:rsidP="006A25C4"/>
    <w:p w14:paraId="08319EFF" w14:textId="77777777" w:rsidR="006A25C4" w:rsidRPr="00264EFB" w:rsidRDefault="006A25C4" w:rsidP="006A25C4"/>
    <w:p w14:paraId="72AD4AA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B8BFC" wp14:editId="3AE62D78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628592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&lt;X&gt;</w:t>
                                </w:r>
                              </w:p>
                            </w:sdtContent>
                          </w:sdt>
                          <w:p w14:paraId="64AB059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0021347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B8BFC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E628592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&lt;X&gt;</w:t>
                          </w:r>
                        </w:p>
                      </w:sdtContent>
                    </w:sdt>
                    <w:p w14:paraId="64AB059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0021347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563A5" w14:textId="77777777" w:rsidR="006A25C4" w:rsidRPr="00264EFB" w:rsidRDefault="006A25C4" w:rsidP="006A25C4"/>
    <w:p w14:paraId="389CAAB3" w14:textId="77777777" w:rsidR="006A25C4" w:rsidRPr="00264EFB" w:rsidRDefault="006A25C4" w:rsidP="006A25C4"/>
    <w:p w14:paraId="6D4D754F" w14:textId="77777777" w:rsidR="006A25C4" w:rsidRPr="00264EFB" w:rsidRDefault="006A25C4" w:rsidP="006A25C4"/>
    <w:p w14:paraId="4F9A4133" w14:textId="77777777" w:rsidR="006A25C4" w:rsidRPr="00264EFB" w:rsidRDefault="006A25C4" w:rsidP="006A25C4"/>
    <w:p w14:paraId="6BC411C6" w14:textId="77777777" w:rsidR="006A25C4" w:rsidRPr="00264EFB" w:rsidRDefault="006A25C4" w:rsidP="006A25C4"/>
    <w:p w14:paraId="5BEAC75F" w14:textId="77777777" w:rsidR="006A25C4" w:rsidRPr="00264EFB" w:rsidRDefault="006A25C4" w:rsidP="006A25C4">
      <w:r>
        <w:tab/>
      </w:r>
    </w:p>
    <w:p w14:paraId="58EF7DD3" w14:textId="77777777" w:rsidR="006A25C4" w:rsidRPr="00264EFB" w:rsidRDefault="006A25C4" w:rsidP="006A25C4"/>
    <w:p w14:paraId="76BADA38" w14:textId="77777777" w:rsidR="006A25C4" w:rsidRPr="00264EFB" w:rsidRDefault="006A25C4" w:rsidP="006A25C4"/>
    <w:p w14:paraId="79529CFD" w14:textId="77777777" w:rsidR="006A25C4" w:rsidRPr="00264EFB" w:rsidRDefault="006A25C4" w:rsidP="006A25C4"/>
    <w:p w14:paraId="715D7F7B" w14:textId="77777777" w:rsidR="006A25C4" w:rsidRPr="00264EFB" w:rsidRDefault="006A25C4" w:rsidP="006A25C4"/>
    <w:p w14:paraId="2AF08F57" w14:textId="77777777" w:rsidR="006A25C4" w:rsidRPr="00264EFB" w:rsidRDefault="006A25C4" w:rsidP="006A25C4"/>
    <w:p w14:paraId="69B7C79B" w14:textId="77777777" w:rsidR="006A25C4" w:rsidRPr="00264EFB" w:rsidRDefault="006A25C4" w:rsidP="006A25C4"/>
    <w:p w14:paraId="4A717EB1" w14:textId="77777777" w:rsidR="006A25C4" w:rsidRPr="00264EFB" w:rsidRDefault="006A25C4" w:rsidP="006A25C4"/>
    <w:p w14:paraId="7F163007" w14:textId="77777777" w:rsidR="006A25C4" w:rsidRPr="00264EFB" w:rsidRDefault="006A25C4" w:rsidP="006A25C4"/>
    <w:p w14:paraId="113D73AF" w14:textId="77777777" w:rsidR="006A25C4" w:rsidRPr="00264EFB" w:rsidRDefault="006A25C4" w:rsidP="006A25C4"/>
    <w:p w14:paraId="7D8BACDA" w14:textId="77777777" w:rsidR="006A25C4" w:rsidRPr="00264EFB" w:rsidRDefault="006A25C4" w:rsidP="006A25C4"/>
    <w:p w14:paraId="727334CF" w14:textId="77777777" w:rsidR="006A25C4" w:rsidRPr="00264EFB" w:rsidRDefault="006A25C4" w:rsidP="006A25C4"/>
    <w:p w14:paraId="48BDCEBA" w14:textId="77777777" w:rsidR="006A25C4" w:rsidRDefault="006A25C4" w:rsidP="006A25C4">
      <w:pPr>
        <w:tabs>
          <w:tab w:val="left" w:pos="3700"/>
        </w:tabs>
      </w:pPr>
      <w:r>
        <w:tab/>
      </w:r>
    </w:p>
    <w:p w14:paraId="34B09435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B3627" wp14:editId="4B093CA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034EDF7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&lt;Sigla do Projeto&gt; - &lt;Nome do Projeto&gt;</w:t>
                                </w:r>
                              </w:p>
                            </w:sdtContent>
                          </w:sdt>
                          <w:p w14:paraId="7999DD64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B3627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034EDF7" w14:textId="7777777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&lt;Sigla do Projeto&gt; - &lt;Nome do Projeto&gt;</w:t>
                          </w:r>
                        </w:p>
                      </w:sdtContent>
                    </w:sdt>
                    <w:p w14:paraId="7999DD64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5327889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3B9FB397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2C472452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0491DB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00559E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856F91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F2A49E9" w14:textId="77777777" w:rsidTr="00EC38D2">
        <w:trPr>
          <w:trHeight w:val="284"/>
        </w:trPr>
        <w:tc>
          <w:tcPr>
            <w:tcW w:w="1550" w:type="dxa"/>
          </w:tcPr>
          <w:p w14:paraId="78B96A9D" w14:textId="77777777" w:rsidR="006A25C4" w:rsidRPr="00AB66FD" w:rsidRDefault="006A25C4" w:rsidP="00EC38D2">
            <w:pPr>
              <w:pStyle w:val="Instruo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14:paraId="7C3C032A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14:paraId="25526576" w14:textId="77777777" w:rsidR="006A25C4" w:rsidRPr="00AB66FD" w:rsidRDefault="006A25C4" w:rsidP="00EC38D2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14:paraId="650B1570" w14:textId="77777777" w:rsidR="006A25C4" w:rsidRPr="00AB66FD" w:rsidRDefault="006A25C4" w:rsidP="00EC38D2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14:paraId="75426504" w14:textId="77777777" w:rsidR="006A25C4" w:rsidRPr="00AB66FD" w:rsidRDefault="006A25C4" w:rsidP="00EC38D2">
            <w:pPr>
              <w:pStyle w:val="Instruo"/>
            </w:pPr>
            <w:r w:rsidRPr="00AB66FD">
              <w:t>[Nome completo do autor]</w:t>
            </w:r>
          </w:p>
        </w:tc>
      </w:tr>
      <w:tr w:rsidR="006A25C4" w14:paraId="0F28ACD8" w14:textId="77777777" w:rsidTr="00EC38D2">
        <w:trPr>
          <w:trHeight w:val="284"/>
        </w:trPr>
        <w:tc>
          <w:tcPr>
            <w:tcW w:w="1550" w:type="dxa"/>
          </w:tcPr>
          <w:p w14:paraId="64622212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23C1EFBF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21738BE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2FE8C05E" w14:textId="77777777" w:rsidR="006A25C4" w:rsidRDefault="006A25C4" w:rsidP="00EC38D2">
            <w:pPr>
              <w:jc w:val="left"/>
            </w:pPr>
          </w:p>
        </w:tc>
      </w:tr>
      <w:tr w:rsidR="006A25C4" w14:paraId="417973E6" w14:textId="77777777" w:rsidTr="00EC38D2">
        <w:trPr>
          <w:trHeight w:val="284"/>
        </w:trPr>
        <w:tc>
          <w:tcPr>
            <w:tcW w:w="1550" w:type="dxa"/>
          </w:tcPr>
          <w:p w14:paraId="267B9404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DEA241C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A782B06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F1771E6" w14:textId="77777777" w:rsidR="006A25C4" w:rsidRDefault="006A25C4" w:rsidP="00EC38D2">
            <w:pPr>
              <w:jc w:val="left"/>
            </w:pPr>
          </w:p>
        </w:tc>
      </w:tr>
    </w:tbl>
    <w:p w14:paraId="6B601565" w14:textId="77777777" w:rsidR="00CA1C0D" w:rsidRDefault="00CA1C0D"/>
    <w:p w14:paraId="6021B189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sdt>
      <w:sdtPr>
        <w:id w:val="-1916533874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0"/>
          <w:szCs w:val="20"/>
        </w:rPr>
      </w:sdtEndPr>
      <w:sdtContent>
        <w:p w14:paraId="04786565" w14:textId="30023FEA" w:rsidR="00FD386A" w:rsidRDefault="00FD386A">
          <w:pPr>
            <w:pStyle w:val="CabealhodoSumrio"/>
          </w:pPr>
        </w:p>
        <w:p w14:paraId="41DB5211" w14:textId="785493FF" w:rsidR="00FD386A" w:rsidRDefault="00FD386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86856" w:history="1">
            <w:r w:rsidRPr="00033044">
              <w:rPr>
                <w:rStyle w:val="Hyperlink"/>
              </w:rPr>
              <w:t>Objetivo do Plano de gerenciamento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E829E0" w14:textId="2DFC5B64" w:rsidR="00FD386A" w:rsidRDefault="00FD386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57" w:history="1">
            <w:r w:rsidRPr="00033044">
              <w:rPr>
                <w:rStyle w:val="Hyperlink"/>
                <w:lang w:val="pt-PT"/>
              </w:rPr>
              <w:t>1. Gerenciamento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9B25BC" w14:textId="6105054E" w:rsidR="00FD386A" w:rsidRDefault="00FD386A">
          <w:pPr>
            <w:pStyle w:val="Sumrio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58" w:history="1">
            <w:r w:rsidRPr="00033044">
              <w:rPr>
                <w:rStyle w:val="Hyperlink"/>
                <w:lang w:val="pt-PT"/>
              </w:rPr>
              <w:t>1.1. Processo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0348FC" w14:textId="38239098" w:rsidR="00FD386A" w:rsidRDefault="00FD386A">
          <w:pPr>
            <w:pStyle w:val="Sumrio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59" w:history="1">
            <w:r w:rsidRPr="00033044">
              <w:rPr>
                <w:rStyle w:val="Hyperlink"/>
                <w:lang w:val="pt-PT"/>
              </w:rPr>
              <w:t>1.2. Documentos padronizados de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139B0D" w14:textId="02D2A447" w:rsidR="00FD386A" w:rsidRDefault="00FD386A">
          <w:pPr>
            <w:pStyle w:val="Sumrio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60" w:history="1">
            <w:r w:rsidRPr="00033044">
              <w:rPr>
                <w:rStyle w:val="Hyperlink"/>
                <w:lang w:val="pt-PT"/>
              </w:rPr>
              <w:t>1.3. Responsabilidades dos requisitos da Equipe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3021B5" w14:textId="7E183D13" w:rsidR="00FD386A" w:rsidRDefault="00FD386A">
          <w:pPr>
            <w:pStyle w:val="Sumrio2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61" w:history="1">
            <w:r w:rsidRPr="00033044">
              <w:rPr>
                <w:rStyle w:val="Hyperlink"/>
              </w:rPr>
              <w:t>1.4. Ferramentas para gerenciar 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89EA62" w14:textId="34E582DD" w:rsidR="00FD386A" w:rsidRDefault="00FD386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62" w:history="1">
            <w:r w:rsidRPr="00033044">
              <w:rPr>
                <w:rStyle w:val="Hyperlink"/>
                <w:lang w:val="pt-PT"/>
              </w:rPr>
              <w:t>2. Processo de gerenciamento de configuração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F16BF9" w14:textId="44A7FF77" w:rsidR="00FD386A" w:rsidRDefault="00FD386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63" w:history="1">
            <w:r w:rsidRPr="00033044">
              <w:rPr>
                <w:rStyle w:val="Hyperlink"/>
                <w:lang w:val="pt-PT"/>
              </w:rPr>
              <w:t>3. Processo de priorização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C7F60A" w14:textId="31BB60D6" w:rsidR="00FD386A" w:rsidRDefault="00FD386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64" w:history="1">
            <w:r w:rsidRPr="00033044">
              <w:rPr>
                <w:rStyle w:val="Hyperlink"/>
                <w:lang w:val="pt-PT"/>
              </w:rPr>
              <w:t>4. Processo de rastreabilidade dos 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36BB84" w14:textId="243B887F" w:rsidR="00FD386A" w:rsidRDefault="00FD386A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5486865" w:history="1">
            <w:r w:rsidRPr="00033044">
              <w:rPr>
                <w:rStyle w:val="Hyperlink"/>
                <w:lang w:val="pt-PT"/>
              </w:rPr>
              <w:t>5. Métricas dos produtos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_Toc135486865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D6817A" w14:textId="48B30D15" w:rsidR="00FD386A" w:rsidRDefault="00FD386A">
          <w:r>
            <w:rPr>
              <w:b/>
              <w:bCs/>
            </w:rPr>
            <w:fldChar w:fldCharType="end"/>
          </w:r>
        </w:p>
      </w:sdtContent>
    </w:sdt>
    <w:p w14:paraId="372A50BF" w14:textId="3C382757" w:rsidR="00CA1C0D" w:rsidRDefault="00E14F8E" w:rsidP="00FD386A">
      <w:pPr>
        <w:pStyle w:val="Ttulo1"/>
        <w:numPr>
          <w:ilvl w:val="0"/>
          <w:numId w:val="0"/>
        </w:num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3548685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971BB4" w:rsidRPr="00971BB4">
        <w:lastRenderedPageBreak/>
        <w:t>Objetivo do Plano de gerenciamento dos requisitos</w:t>
      </w:r>
      <w:bookmarkEnd w:id="13"/>
    </w:p>
    <w:p w14:paraId="2C726E49" w14:textId="77777777" w:rsidR="00971BB4" w:rsidRPr="00971BB4" w:rsidRDefault="00152A9F" w:rsidP="00971BB4">
      <w:pPr>
        <w:pStyle w:val="Instruo"/>
        <w:rPr>
          <w:lang w:val="pt-PT"/>
        </w:rPr>
      </w:pPr>
      <w:r>
        <w:rPr>
          <w:lang w:val="pt-PT"/>
        </w:rPr>
        <w:t>[</w:t>
      </w:r>
      <w:bookmarkStart w:id="14" w:name="_Toc41559911"/>
      <w:r w:rsidR="00971BB4" w:rsidRPr="00971BB4">
        <w:rPr>
          <w:lang w:val="pt-PT"/>
        </w:rPr>
        <w:t>O Plano de gerenciamento dos requisitos é desenvolvido e aprovado durante a fase de planejamento do</w:t>
      </w:r>
    </w:p>
    <w:p w14:paraId="3CFDB87E" w14:textId="77777777" w:rsidR="00971BB4" w:rsidRPr="00971BB4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projeto e é um plano auxiliar do Plano de Gerenciamento de Projetos.</w:t>
      </w:r>
    </w:p>
    <w:p w14:paraId="6C9B88AC" w14:textId="77777777" w:rsidR="00971BB4" w:rsidRPr="00971BB4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Tem como objetivo documentar como os requisitos serão analisados, documentados e gerenciados do início</w:t>
      </w:r>
    </w:p>
    <w:p w14:paraId="509B0183" w14:textId="112EC104" w:rsidR="008535C4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ao fim do projeto.</w:t>
      </w:r>
      <w:bookmarkEnd w:id="14"/>
      <w:r>
        <w:rPr>
          <w:lang w:val="pt-PT"/>
        </w:rPr>
        <w:t>]</w:t>
      </w:r>
    </w:p>
    <w:p w14:paraId="69D01D82" w14:textId="77777777" w:rsidR="00971BB4" w:rsidRDefault="00971BB4" w:rsidP="00971BB4">
      <w:pPr>
        <w:rPr>
          <w:lang w:val="pt-PT"/>
        </w:rPr>
      </w:pPr>
    </w:p>
    <w:p w14:paraId="24DF02EE" w14:textId="6B16B607" w:rsidR="00971BB4" w:rsidRDefault="00971BB4" w:rsidP="00971BB4">
      <w:pPr>
        <w:pStyle w:val="Ttulo1"/>
        <w:rPr>
          <w:lang w:val="pt-PT"/>
        </w:rPr>
      </w:pPr>
      <w:bookmarkStart w:id="15" w:name="_Toc135486857"/>
      <w:r w:rsidRPr="00971BB4">
        <w:rPr>
          <w:lang w:val="pt-PT"/>
        </w:rPr>
        <w:t>Gerenciamento dos requisitos</w:t>
      </w:r>
      <w:bookmarkEnd w:id="15"/>
    </w:p>
    <w:p w14:paraId="718CBDD2" w14:textId="77777777" w:rsidR="00971BB4" w:rsidRPr="00971BB4" w:rsidRDefault="00971BB4" w:rsidP="00971BB4">
      <w:pPr>
        <w:pStyle w:val="Instruo"/>
        <w:rPr>
          <w:lang w:val="pt-PT"/>
        </w:rPr>
      </w:pPr>
      <w:r w:rsidRPr="00971BB4">
        <w:rPr>
          <w:i w:val="0"/>
          <w:iCs/>
          <w:lang w:val="pt-PT" w:eastAsia="en-US"/>
        </w:rPr>
        <w:t>[</w:t>
      </w:r>
      <w:r w:rsidRPr="00971BB4">
        <w:rPr>
          <w:lang w:val="pt-PT"/>
        </w:rPr>
        <w:t>Use as seções seguintes para identificar os componentes do Plano de gerenciamento dos requisitos ou modifique-as para encontrar suas</w:t>
      </w:r>
    </w:p>
    <w:p w14:paraId="25F72D50" w14:textId="3F5B1333" w:rsidR="00971BB4" w:rsidRPr="00971BB4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necessidades. ]</w:t>
      </w:r>
    </w:p>
    <w:p w14:paraId="381EB945" w14:textId="5220F897" w:rsidR="00152A9F" w:rsidRDefault="00971BB4" w:rsidP="00152A9F">
      <w:pPr>
        <w:pStyle w:val="Ttulo2"/>
        <w:rPr>
          <w:lang w:val="pt-PT"/>
        </w:rPr>
      </w:pPr>
      <w:bookmarkStart w:id="16" w:name="_Toc135486858"/>
      <w:r>
        <w:rPr>
          <w:lang w:val="pt-PT"/>
        </w:rPr>
        <w:t>Processo de requisitos</w:t>
      </w:r>
      <w:bookmarkEnd w:id="16"/>
    </w:p>
    <w:p w14:paraId="1670780C" w14:textId="77777777" w:rsidR="00971BB4" w:rsidRPr="00971BB4" w:rsidRDefault="00152A9F" w:rsidP="00971BB4">
      <w:pPr>
        <w:pStyle w:val="Instruo"/>
        <w:rPr>
          <w:lang w:val="pt-PT"/>
        </w:rPr>
      </w:pPr>
      <w:r>
        <w:rPr>
          <w:lang w:val="pt-PT"/>
        </w:rPr>
        <w:t>[</w:t>
      </w:r>
      <w:r w:rsidR="00971BB4" w:rsidRPr="00971BB4">
        <w:rPr>
          <w:lang w:val="pt-PT"/>
        </w:rPr>
        <w:t>Coletar os requisitos</w:t>
      </w:r>
    </w:p>
    <w:p w14:paraId="0DB66862" w14:textId="73BA14E9" w:rsidR="00152A9F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Definir e documentar as necessidades das partes interessadas para alcançar os objetivos do projeto.</w:t>
      </w:r>
      <w:r w:rsidR="00152A9F">
        <w:rPr>
          <w:lang w:val="pt-PT"/>
        </w:rPr>
        <w:t>.]</w:t>
      </w:r>
    </w:p>
    <w:p w14:paraId="29CF22B0" w14:textId="09A001AB" w:rsidR="00152A9F" w:rsidRDefault="00971BB4" w:rsidP="00152A9F">
      <w:pPr>
        <w:pStyle w:val="Ttulo2"/>
        <w:rPr>
          <w:lang w:val="pt-PT"/>
        </w:rPr>
      </w:pPr>
      <w:bookmarkStart w:id="17" w:name="_Toc135486859"/>
      <w:r>
        <w:rPr>
          <w:lang w:val="pt-PT"/>
        </w:rPr>
        <w:t>Documentos padronizados de requisitos</w:t>
      </w:r>
      <w:bookmarkEnd w:id="17"/>
    </w:p>
    <w:p w14:paraId="5DEEC60D" w14:textId="45ADD121" w:rsidR="00971BB4" w:rsidRPr="00971BB4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[Descreva os documentos padronizados a serem usadas nos processos dos requisitos. Indique onde estão armazenados, como serão usados, e os</w:t>
      </w:r>
    </w:p>
    <w:p w14:paraId="0A727E6D" w14:textId="383CBEAC" w:rsidR="00152A9F" w:rsidRDefault="00971BB4" w:rsidP="00971BB4">
      <w:pPr>
        <w:pStyle w:val="Instruo"/>
        <w:rPr>
          <w:lang w:val="pt-PT"/>
        </w:rPr>
      </w:pPr>
      <w:r w:rsidRPr="00971BB4">
        <w:rPr>
          <w:lang w:val="pt-PT"/>
        </w:rPr>
        <w:t>responsáveis envolvidos.</w:t>
      </w:r>
      <w:r>
        <w:rPr>
          <w:lang w:val="pt-PT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971BB4" w14:paraId="752CA001" w14:textId="77777777" w:rsidTr="00971BB4">
        <w:tc>
          <w:tcPr>
            <w:tcW w:w="3259" w:type="dxa"/>
          </w:tcPr>
          <w:p w14:paraId="700F4197" w14:textId="08175B69" w:rsidR="00971BB4" w:rsidRDefault="00971BB4" w:rsidP="00971BB4">
            <w:pPr>
              <w:rPr>
                <w:lang w:val="pt-PT"/>
              </w:rPr>
            </w:pPr>
            <w:r>
              <w:rPr>
                <w:lang w:val="pt-PT"/>
              </w:rPr>
              <w:t>Documento</w:t>
            </w:r>
          </w:p>
        </w:tc>
        <w:tc>
          <w:tcPr>
            <w:tcW w:w="3259" w:type="dxa"/>
          </w:tcPr>
          <w:p w14:paraId="145423B0" w14:textId="2039EB0C" w:rsidR="00971BB4" w:rsidRDefault="00971BB4" w:rsidP="00971BB4">
            <w:pPr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3260" w:type="dxa"/>
          </w:tcPr>
          <w:p w14:paraId="7AE9C4B7" w14:textId="680650EF" w:rsidR="00971BB4" w:rsidRDefault="00971BB4" w:rsidP="00971BB4">
            <w:pPr>
              <w:rPr>
                <w:lang w:val="pt-PT"/>
              </w:rPr>
            </w:pPr>
            <w:r>
              <w:rPr>
                <w:lang w:val="pt-PT"/>
              </w:rPr>
              <w:t>Template</w:t>
            </w:r>
          </w:p>
        </w:tc>
      </w:tr>
      <w:tr w:rsidR="00971BB4" w14:paraId="4D015E8B" w14:textId="77777777" w:rsidTr="00971BB4">
        <w:tc>
          <w:tcPr>
            <w:tcW w:w="3259" w:type="dxa"/>
          </w:tcPr>
          <w:p w14:paraId="4DE9D75E" w14:textId="77777777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Plano de gerenciamento dos</w:t>
            </w:r>
          </w:p>
          <w:p w14:paraId="4C034C8F" w14:textId="1EF80525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requisitos</w:t>
            </w:r>
          </w:p>
        </w:tc>
        <w:tc>
          <w:tcPr>
            <w:tcW w:w="3259" w:type="dxa"/>
          </w:tcPr>
          <w:p w14:paraId="56DD8A86" w14:textId="77777777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O Plano de Gerenciamento dos requisitos tem como</w:t>
            </w:r>
          </w:p>
          <w:p w14:paraId="0C181EE9" w14:textId="77777777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objetivo documentar como os requisitos serão analisados,</w:t>
            </w:r>
          </w:p>
          <w:p w14:paraId="359CF014" w14:textId="14667729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documentados e gerenciados do início ao fim do projeto.</w:t>
            </w:r>
          </w:p>
        </w:tc>
        <w:tc>
          <w:tcPr>
            <w:tcW w:w="3260" w:type="dxa"/>
          </w:tcPr>
          <w:p w14:paraId="4841D30A" w14:textId="77777777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Plano de</w:t>
            </w:r>
          </w:p>
          <w:p w14:paraId="204A044C" w14:textId="77777777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gerenciamento dos</w:t>
            </w:r>
          </w:p>
          <w:p w14:paraId="60B2F8D8" w14:textId="52938D08" w:rsidR="00971BB4" w:rsidRPr="00FD386A" w:rsidRDefault="00971BB4" w:rsidP="00971BB4">
            <w:pPr>
              <w:rPr>
                <w:i/>
                <w:color w:val="0000FF"/>
                <w:lang w:val="pt-PT"/>
              </w:rPr>
            </w:pPr>
            <w:r w:rsidRPr="00FD386A">
              <w:rPr>
                <w:i/>
                <w:color w:val="0000FF"/>
                <w:lang w:val="pt-PT"/>
              </w:rPr>
              <w:t>requisitos.docx</w:t>
            </w:r>
          </w:p>
        </w:tc>
      </w:tr>
      <w:tr w:rsidR="00971BB4" w14:paraId="0A76804F" w14:textId="77777777" w:rsidTr="00971BB4">
        <w:tc>
          <w:tcPr>
            <w:tcW w:w="3259" w:type="dxa"/>
          </w:tcPr>
          <w:p w14:paraId="4894DFCD" w14:textId="77777777" w:rsidR="00971BB4" w:rsidRDefault="00971BB4" w:rsidP="00971BB4">
            <w:pPr>
              <w:rPr>
                <w:lang w:val="pt-PT"/>
              </w:rPr>
            </w:pPr>
          </w:p>
        </w:tc>
        <w:tc>
          <w:tcPr>
            <w:tcW w:w="3259" w:type="dxa"/>
          </w:tcPr>
          <w:p w14:paraId="125A8521" w14:textId="77777777" w:rsidR="00971BB4" w:rsidRDefault="00971BB4" w:rsidP="00971BB4">
            <w:pPr>
              <w:rPr>
                <w:lang w:val="pt-PT"/>
              </w:rPr>
            </w:pPr>
          </w:p>
        </w:tc>
        <w:tc>
          <w:tcPr>
            <w:tcW w:w="3260" w:type="dxa"/>
          </w:tcPr>
          <w:p w14:paraId="35B20BAB" w14:textId="77777777" w:rsidR="00971BB4" w:rsidRDefault="00971BB4" w:rsidP="00971BB4">
            <w:pPr>
              <w:rPr>
                <w:lang w:val="pt-PT"/>
              </w:rPr>
            </w:pPr>
          </w:p>
        </w:tc>
      </w:tr>
    </w:tbl>
    <w:p w14:paraId="5554CE8B" w14:textId="77777777" w:rsidR="00971BB4" w:rsidRPr="00971BB4" w:rsidRDefault="00971BB4" w:rsidP="00971BB4">
      <w:pPr>
        <w:rPr>
          <w:lang w:val="pt-PT"/>
        </w:rPr>
      </w:pPr>
    </w:p>
    <w:p w14:paraId="6568CFD2" w14:textId="6DFE536A" w:rsidR="0091283D" w:rsidRDefault="00971BB4" w:rsidP="00971BB4">
      <w:pPr>
        <w:pStyle w:val="Ttulo2"/>
        <w:rPr>
          <w:lang w:val="pt-PT"/>
        </w:rPr>
      </w:pPr>
      <w:bookmarkStart w:id="18" w:name="_Toc135486860"/>
      <w:r w:rsidRPr="00971BB4">
        <w:rPr>
          <w:lang w:val="pt-PT"/>
        </w:rPr>
        <w:t>Responsabilidades dos requisitos da Equipe do Projeto</w:t>
      </w:r>
      <w:bookmarkEnd w:id="18"/>
    </w:p>
    <w:p w14:paraId="61C61EB5" w14:textId="77777777" w:rsidR="00971BB4" w:rsidRPr="00971BB4" w:rsidRDefault="00971BB4" w:rsidP="00FD386A">
      <w:pPr>
        <w:pStyle w:val="Instruo"/>
        <w:rPr>
          <w:lang w:val="pt-PT"/>
        </w:rPr>
      </w:pPr>
      <w:r w:rsidRPr="00971BB4">
        <w:rPr>
          <w:lang w:val="pt-PT" w:eastAsia="en-US"/>
        </w:rPr>
        <w:t>[</w:t>
      </w:r>
      <w:r w:rsidRPr="00971BB4">
        <w:rPr>
          <w:lang w:val="pt-PT"/>
        </w:rPr>
        <w:t>Descreva as responsabilidades referentes aos processos dos requisitos de cada membro do projeto, mesmo que já citados em outros tópicos do</w:t>
      </w:r>
    </w:p>
    <w:p w14:paraId="47348A63" w14:textId="0894E3B8" w:rsidR="00971BB4" w:rsidRDefault="00971BB4" w:rsidP="00FD386A">
      <w:pPr>
        <w:pStyle w:val="Instruo"/>
        <w:rPr>
          <w:lang w:val="pt-PT"/>
        </w:rPr>
      </w:pPr>
      <w:r w:rsidRPr="00971BB4">
        <w:rPr>
          <w:lang w:val="pt-PT"/>
        </w:rPr>
        <w:t>documento. 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971BB4" w14:paraId="2D356230" w14:textId="77777777" w:rsidTr="00971BB4">
        <w:tc>
          <w:tcPr>
            <w:tcW w:w="4889" w:type="dxa"/>
          </w:tcPr>
          <w:p w14:paraId="1B2772D8" w14:textId="3F0769D4" w:rsidR="00971BB4" w:rsidRDefault="00971BB4" w:rsidP="00971BB4">
            <w:pPr>
              <w:rPr>
                <w:lang w:val="pt-PT" w:eastAsia="en-US"/>
              </w:rPr>
            </w:pPr>
            <w:r>
              <w:rPr>
                <w:lang w:val="pt-PT" w:eastAsia="en-US"/>
              </w:rPr>
              <w:t>Membro da equipe</w:t>
            </w:r>
          </w:p>
        </w:tc>
        <w:tc>
          <w:tcPr>
            <w:tcW w:w="4889" w:type="dxa"/>
          </w:tcPr>
          <w:p w14:paraId="536D8FE0" w14:textId="4488075E" w:rsidR="00971BB4" w:rsidRDefault="00971BB4" w:rsidP="00971BB4">
            <w:pPr>
              <w:rPr>
                <w:lang w:val="pt-PT" w:eastAsia="en-US"/>
              </w:rPr>
            </w:pPr>
            <w:r>
              <w:rPr>
                <w:lang w:val="pt-PT" w:eastAsia="en-US"/>
              </w:rPr>
              <w:t>Responsabilidades</w:t>
            </w:r>
          </w:p>
        </w:tc>
      </w:tr>
      <w:tr w:rsidR="00971BB4" w14:paraId="1D12BF50" w14:textId="77777777" w:rsidTr="00971BB4">
        <w:tc>
          <w:tcPr>
            <w:tcW w:w="4889" w:type="dxa"/>
          </w:tcPr>
          <w:p w14:paraId="549B42B1" w14:textId="77777777" w:rsidR="00971BB4" w:rsidRDefault="00971BB4" w:rsidP="00971BB4">
            <w:pPr>
              <w:rPr>
                <w:lang w:val="pt-PT" w:eastAsia="en-US"/>
              </w:rPr>
            </w:pPr>
          </w:p>
        </w:tc>
        <w:tc>
          <w:tcPr>
            <w:tcW w:w="4889" w:type="dxa"/>
          </w:tcPr>
          <w:p w14:paraId="635A5F9C" w14:textId="77777777" w:rsidR="00971BB4" w:rsidRDefault="00971BB4" w:rsidP="00971BB4">
            <w:pPr>
              <w:rPr>
                <w:lang w:val="pt-PT" w:eastAsia="en-US"/>
              </w:rPr>
            </w:pPr>
          </w:p>
        </w:tc>
      </w:tr>
    </w:tbl>
    <w:p w14:paraId="77541333" w14:textId="77777777" w:rsidR="00971BB4" w:rsidRPr="00971BB4" w:rsidRDefault="00971BB4" w:rsidP="00971BB4">
      <w:pPr>
        <w:rPr>
          <w:lang w:val="pt-PT" w:eastAsia="en-US"/>
        </w:rPr>
      </w:pPr>
    </w:p>
    <w:p w14:paraId="00F99C49" w14:textId="77777777" w:rsidR="0091283D" w:rsidRPr="0091283D" w:rsidRDefault="0091283D" w:rsidP="0091283D">
      <w:pPr>
        <w:rPr>
          <w:lang w:val="pt-PT"/>
        </w:rPr>
      </w:pPr>
    </w:p>
    <w:p w14:paraId="64A44100" w14:textId="3538CABE" w:rsidR="00CA1C0D" w:rsidRDefault="00971BB4" w:rsidP="000D78F3">
      <w:pPr>
        <w:pStyle w:val="Ttulo2"/>
      </w:pPr>
      <w:bookmarkStart w:id="19" w:name="_Toc135486861"/>
      <w:r w:rsidRPr="00971BB4">
        <w:t>Ferramentas para gerenciar os requisitos</w:t>
      </w:r>
      <w:bookmarkEnd w:id="19"/>
    </w:p>
    <w:p w14:paraId="0DADD5EA" w14:textId="032F2900" w:rsidR="00971BB4" w:rsidRDefault="00E14F8E" w:rsidP="00971BB4">
      <w:pPr>
        <w:pStyle w:val="Instruo"/>
      </w:pPr>
      <w:r>
        <w:t>[</w:t>
      </w:r>
      <w:r w:rsidR="00971BB4">
        <w:t>Lista as ferramentas a serem usadas para tratar os requisitos. Descreve como serão usadas e seu responsável. Saiba mais em</w:t>
      </w:r>
    </w:p>
    <w:p w14:paraId="0C5E7767" w14:textId="1082C0E7" w:rsidR="00CA1C0D" w:rsidRDefault="00971BB4" w:rsidP="00971BB4">
      <w:pPr>
        <w:pStyle w:val="Instruo"/>
      </w:pPr>
      <w:r>
        <w:t>[Exemplo</w:t>
      </w:r>
      <w:r w:rsidR="00E14F8E">
        <w:t>.]</w:t>
      </w:r>
    </w:p>
    <w:p w14:paraId="1F175FD8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1572"/>
        <w:gridCol w:w="2536"/>
        <w:gridCol w:w="3228"/>
      </w:tblGrid>
      <w:tr w:rsidR="00480DDC" w:rsidRPr="0091283D" w14:paraId="1FFAD994" w14:textId="77777777" w:rsidTr="00FD386A">
        <w:tc>
          <w:tcPr>
            <w:tcW w:w="2350" w:type="dxa"/>
            <w:shd w:val="pct5" w:color="auto" w:fill="auto"/>
          </w:tcPr>
          <w:p w14:paraId="5EC4A880" w14:textId="0D9378EF" w:rsidR="00184C3A" w:rsidRPr="0091283D" w:rsidRDefault="00971BB4" w:rsidP="00184C3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Ferramenta</w:t>
            </w:r>
          </w:p>
        </w:tc>
        <w:tc>
          <w:tcPr>
            <w:tcW w:w="1596" w:type="dxa"/>
            <w:shd w:val="pct5" w:color="auto" w:fill="auto"/>
          </w:tcPr>
          <w:p w14:paraId="398117D5" w14:textId="281661E8" w:rsidR="00184C3A" w:rsidRPr="0091283D" w:rsidRDefault="00971BB4" w:rsidP="00184C3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Descrição da </w:t>
            </w:r>
            <w:r>
              <w:rPr>
                <w:b/>
                <w:bCs/>
                <w:lang w:val="pt-PT"/>
              </w:rPr>
              <w:lastRenderedPageBreak/>
              <w:t>Aplicação</w:t>
            </w:r>
          </w:p>
        </w:tc>
        <w:tc>
          <w:tcPr>
            <w:tcW w:w="2575" w:type="dxa"/>
            <w:shd w:val="pct5" w:color="auto" w:fill="auto"/>
          </w:tcPr>
          <w:p w14:paraId="287C1E59" w14:textId="7B984C89" w:rsidR="00184C3A" w:rsidRPr="0091283D" w:rsidRDefault="00971BB4" w:rsidP="00184C3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lastRenderedPageBreak/>
              <w:t>Quando Aplicar</w:t>
            </w:r>
          </w:p>
        </w:tc>
        <w:tc>
          <w:tcPr>
            <w:tcW w:w="3333" w:type="dxa"/>
            <w:shd w:val="pct5" w:color="auto" w:fill="auto"/>
          </w:tcPr>
          <w:p w14:paraId="3CA4F940" w14:textId="390CFA9A" w:rsidR="00184C3A" w:rsidRPr="0091283D" w:rsidRDefault="00971BB4" w:rsidP="00184C3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</w:t>
            </w:r>
          </w:p>
        </w:tc>
      </w:tr>
      <w:tr w:rsidR="00480DDC" w14:paraId="1F064566" w14:textId="77777777" w:rsidTr="00FD386A">
        <w:tc>
          <w:tcPr>
            <w:tcW w:w="2350" w:type="dxa"/>
          </w:tcPr>
          <w:p w14:paraId="5236A998" w14:textId="109F84FB" w:rsidR="00184C3A" w:rsidRDefault="00971BB4" w:rsidP="00480DDC">
            <w:pPr>
              <w:pStyle w:val="Instruo"/>
            </w:pPr>
            <w:r w:rsidRPr="00971BB4">
              <w:t>Grupos de discussão</w:t>
            </w:r>
          </w:p>
        </w:tc>
        <w:tc>
          <w:tcPr>
            <w:tcW w:w="1596" w:type="dxa"/>
          </w:tcPr>
          <w:p w14:paraId="6CE04770" w14:textId="77777777" w:rsidR="00971BB4" w:rsidRDefault="00971BB4" w:rsidP="00971BB4">
            <w:pPr>
              <w:pStyle w:val="Instruo"/>
            </w:pPr>
            <w:r>
              <w:t>Serão usados para identificar e detalhar</w:t>
            </w:r>
          </w:p>
          <w:p w14:paraId="353BC917" w14:textId="4E22B65A" w:rsidR="00184C3A" w:rsidRDefault="00971BB4" w:rsidP="00971BB4">
            <w:pPr>
              <w:pStyle w:val="Instruo"/>
            </w:pPr>
            <w:r>
              <w:t>os requisitos do produto ou serviço a</w:t>
            </w:r>
            <w:r>
              <w:t xml:space="preserve"> </w:t>
            </w:r>
            <w:r>
              <w:t>serem entregues pelo projeto.</w:t>
            </w:r>
          </w:p>
        </w:tc>
        <w:tc>
          <w:tcPr>
            <w:tcW w:w="2575" w:type="dxa"/>
          </w:tcPr>
          <w:p w14:paraId="1DAE1231" w14:textId="18A57879" w:rsidR="00184C3A" w:rsidRDefault="00971BB4" w:rsidP="0006541F">
            <w:pPr>
              <w:pStyle w:val="Instruo"/>
              <w:numPr>
                <w:ilvl w:val="0"/>
                <w:numId w:val="9"/>
              </w:numPr>
            </w:pPr>
            <w:r w:rsidRPr="00971BB4">
              <w:t>Nos levantamentos iniciais.</w:t>
            </w:r>
          </w:p>
        </w:tc>
        <w:tc>
          <w:tcPr>
            <w:tcW w:w="3333" w:type="dxa"/>
          </w:tcPr>
          <w:p w14:paraId="6C4B4796" w14:textId="0F9E0FE6" w:rsidR="00184C3A" w:rsidRDefault="00971BB4" w:rsidP="00971BB4">
            <w:pPr>
              <w:pStyle w:val="Instruo"/>
            </w:pPr>
            <w:r w:rsidRPr="00971BB4">
              <w:t>Gerente do Projeto</w:t>
            </w:r>
          </w:p>
        </w:tc>
      </w:tr>
      <w:tr w:rsidR="0095017F" w14:paraId="7127EEBC" w14:textId="77777777" w:rsidTr="00FD386A">
        <w:tc>
          <w:tcPr>
            <w:tcW w:w="2350" w:type="dxa"/>
          </w:tcPr>
          <w:p w14:paraId="4EA10FED" w14:textId="77777777" w:rsidR="0095017F" w:rsidRDefault="0095017F" w:rsidP="00480DDC">
            <w:pPr>
              <w:pStyle w:val="Instruo"/>
            </w:pPr>
          </w:p>
          <w:p w14:paraId="13ECE7F1" w14:textId="5C98F659" w:rsidR="0095017F" w:rsidRPr="00FD386A" w:rsidRDefault="00FD386A" w:rsidP="0095017F">
            <w:pPr>
              <w:rPr>
                <w:i/>
                <w:color w:val="0000FF"/>
              </w:rPr>
            </w:pPr>
            <w:r w:rsidRPr="00FD386A">
              <w:rPr>
                <w:i/>
                <w:color w:val="0000FF"/>
              </w:rPr>
              <w:t>Protótipo</w:t>
            </w:r>
          </w:p>
          <w:p w14:paraId="028AD129" w14:textId="77777777" w:rsidR="0095017F" w:rsidRPr="0095017F" w:rsidRDefault="0095017F" w:rsidP="0095017F"/>
        </w:tc>
        <w:tc>
          <w:tcPr>
            <w:tcW w:w="1596" w:type="dxa"/>
          </w:tcPr>
          <w:p w14:paraId="7D13BE97" w14:textId="77777777" w:rsidR="00FD386A" w:rsidRDefault="00FD386A" w:rsidP="00FD386A">
            <w:pPr>
              <w:pStyle w:val="Instruo"/>
            </w:pPr>
            <w:r>
              <w:t>Será feito um protótipo para avaliação e</w:t>
            </w:r>
          </w:p>
          <w:p w14:paraId="79839393" w14:textId="77777777" w:rsidR="00FD386A" w:rsidRDefault="00FD386A" w:rsidP="00FD386A">
            <w:pPr>
              <w:pStyle w:val="Instruo"/>
            </w:pPr>
          </w:p>
          <w:p w14:paraId="2286C5BF" w14:textId="47C15DD2" w:rsidR="0095017F" w:rsidRDefault="00FD386A" w:rsidP="00FD386A">
            <w:pPr>
              <w:pStyle w:val="Instruo"/>
            </w:pPr>
            <w:r>
              <w:t>crítica do cliente</w:t>
            </w:r>
          </w:p>
        </w:tc>
        <w:tc>
          <w:tcPr>
            <w:tcW w:w="2575" w:type="dxa"/>
          </w:tcPr>
          <w:p w14:paraId="275CFE8B" w14:textId="549EB919" w:rsidR="0095017F" w:rsidRDefault="00FD386A" w:rsidP="0006541F">
            <w:pPr>
              <w:pStyle w:val="Instruo"/>
            </w:pPr>
            <w:r w:rsidRPr="00FD386A">
              <w:t>No início do projeto</w:t>
            </w:r>
          </w:p>
        </w:tc>
        <w:tc>
          <w:tcPr>
            <w:tcW w:w="3333" w:type="dxa"/>
          </w:tcPr>
          <w:p w14:paraId="2CB9DB89" w14:textId="31D8B290" w:rsidR="00D77A69" w:rsidRPr="00D77A69" w:rsidRDefault="00FD386A" w:rsidP="00D77A69">
            <w:pPr>
              <w:rPr>
                <w:lang w:val="pt-PT"/>
              </w:rPr>
            </w:pPr>
            <w:r w:rsidRPr="00FD386A">
              <w:rPr>
                <w:i/>
                <w:color w:val="0000FF"/>
              </w:rPr>
              <w:t>Gerente de Projeto</w:t>
            </w:r>
          </w:p>
        </w:tc>
      </w:tr>
      <w:tr w:rsidR="00FD386A" w14:paraId="4E2C992B" w14:textId="77777777" w:rsidTr="00FD386A">
        <w:tc>
          <w:tcPr>
            <w:tcW w:w="2350" w:type="dxa"/>
          </w:tcPr>
          <w:p w14:paraId="3881AD12" w14:textId="77777777" w:rsidR="00FD386A" w:rsidRDefault="00FD386A" w:rsidP="00480DDC">
            <w:pPr>
              <w:pStyle w:val="Instruo"/>
            </w:pPr>
          </w:p>
        </w:tc>
        <w:tc>
          <w:tcPr>
            <w:tcW w:w="1596" w:type="dxa"/>
          </w:tcPr>
          <w:p w14:paraId="61D951AC" w14:textId="77777777" w:rsidR="00FD386A" w:rsidRDefault="00FD386A" w:rsidP="00FD386A">
            <w:pPr>
              <w:pStyle w:val="Instruo"/>
            </w:pPr>
          </w:p>
        </w:tc>
        <w:tc>
          <w:tcPr>
            <w:tcW w:w="2575" w:type="dxa"/>
          </w:tcPr>
          <w:p w14:paraId="691F0DEC" w14:textId="77777777" w:rsidR="00FD386A" w:rsidRPr="00FD386A" w:rsidRDefault="00FD386A" w:rsidP="0006541F">
            <w:pPr>
              <w:pStyle w:val="Instruo"/>
            </w:pPr>
          </w:p>
        </w:tc>
        <w:tc>
          <w:tcPr>
            <w:tcW w:w="3333" w:type="dxa"/>
          </w:tcPr>
          <w:p w14:paraId="6765F9CA" w14:textId="77777777" w:rsidR="00FD386A" w:rsidRDefault="00FD386A" w:rsidP="00480DDC">
            <w:pPr>
              <w:pStyle w:val="Instruo"/>
              <w:rPr>
                <w:lang w:val="pt-PT"/>
              </w:rPr>
            </w:pPr>
          </w:p>
        </w:tc>
      </w:tr>
    </w:tbl>
    <w:p w14:paraId="26F0F756" w14:textId="77777777" w:rsidR="00FD386A" w:rsidRDefault="00FD386A" w:rsidP="00FD386A">
      <w:pPr>
        <w:rPr>
          <w:lang w:val="pt-PT"/>
        </w:rPr>
      </w:pPr>
    </w:p>
    <w:p w14:paraId="707EB0C4" w14:textId="521D412F" w:rsidR="00FD386A" w:rsidRPr="00FD386A" w:rsidRDefault="00FD386A" w:rsidP="00FD386A">
      <w:pPr>
        <w:pStyle w:val="Ttulo1"/>
        <w:rPr>
          <w:lang w:val="pt-PT"/>
        </w:rPr>
      </w:pPr>
      <w:bookmarkStart w:id="20" w:name="_Toc135486862"/>
      <w:r w:rsidRPr="00FD386A">
        <w:rPr>
          <w:lang w:val="pt-PT"/>
        </w:rPr>
        <w:t>Processo de gerenciamento de configuração</w:t>
      </w:r>
      <w:bookmarkEnd w:id="20"/>
    </w:p>
    <w:p w14:paraId="47503747" w14:textId="77777777" w:rsidR="00FD386A" w:rsidRPr="00FD386A" w:rsidRDefault="00FD386A" w:rsidP="00FD386A">
      <w:pPr>
        <w:pStyle w:val="Instruo"/>
      </w:pPr>
      <w:r w:rsidRPr="00FD386A">
        <w:rPr>
          <w:lang w:val="pt-PT"/>
        </w:rPr>
        <w:t>[</w:t>
      </w:r>
      <w:r w:rsidRPr="00FD386A">
        <w:t>Descreva como as mudanças dos requisitos serão iniciadas, como os impactos serão analisados, como serão rastreados, monitorados e relatados,</w:t>
      </w:r>
    </w:p>
    <w:p w14:paraId="6B65842B" w14:textId="77777777" w:rsidR="00FD386A" w:rsidRPr="00FD386A" w:rsidRDefault="00FD386A" w:rsidP="00FD386A">
      <w:pPr>
        <w:pStyle w:val="Instruo"/>
      </w:pPr>
      <w:r w:rsidRPr="00FD386A">
        <w:t>assim como os níveis de autorização necessários para aprovar tais mudanças]</w:t>
      </w:r>
    </w:p>
    <w:p w14:paraId="77FFCB1D" w14:textId="77777777" w:rsidR="00FD386A" w:rsidRPr="00FD386A" w:rsidRDefault="00FD386A" w:rsidP="00FD386A">
      <w:pPr>
        <w:rPr>
          <w:lang w:val="pt-PT"/>
        </w:rPr>
      </w:pPr>
    </w:p>
    <w:p w14:paraId="308C5C9C" w14:textId="74A9C93D" w:rsidR="00FD386A" w:rsidRPr="00FD386A" w:rsidRDefault="00FD386A" w:rsidP="00FD386A">
      <w:pPr>
        <w:pStyle w:val="Ttulo1"/>
        <w:rPr>
          <w:lang w:val="pt-PT"/>
        </w:rPr>
      </w:pPr>
      <w:bookmarkStart w:id="21" w:name="_Toc135486863"/>
      <w:r w:rsidRPr="00FD386A">
        <w:rPr>
          <w:lang w:val="pt-PT"/>
        </w:rPr>
        <w:t>Processo de priorização dos requisitos</w:t>
      </w:r>
      <w:bookmarkEnd w:id="21"/>
    </w:p>
    <w:p w14:paraId="13C9913C" w14:textId="77777777" w:rsidR="00FD386A" w:rsidRPr="00FD386A" w:rsidRDefault="00FD386A" w:rsidP="00FD386A">
      <w:pPr>
        <w:pStyle w:val="Instruo"/>
      </w:pPr>
      <w:r w:rsidRPr="00FD386A">
        <w:rPr>
          <w:lang w:val="pt-PT"/>
        </w:rPr>
        <w:t>[</w:t>
      </w:r>
      <w:r w:rsidRPr="00FD386A">
        <w:t>Descreva os critérios a serem usados para priorizar os requisitos]</w:t>
      </w:r>
    </w:p>
    <w:p w14:paraId="36D565FE" w14:textId="77777777" w:rsidR="00FD386A" w:rsidRPr="00FD386A" w:rsidRDefault="00FD386A" w:rsidP="00FD386A">
      <w:pPr>
        <w:pStyle w:val="Instruo"/>
      </w:pPr>
      <w:r w:rsidRPr="00FD386A">
        <w:t>6 Processo de coleta dos requisitos</w:t>
      </w:r>
    </w:p>
    <w:p w14:paraId="33B687C8" w14:textId="77777777" w:rsidR="00FD386A" w:rsidRPr="00FD386A" w:rsidRDefault="00FD386A" w:rsidP="00FD386A">
      <w:pPr>
        <w:pStyle w:val="Instruo"/>
      </w:pPr>
      <w:r w:rsidRPr="00FD386A">
        <w:t>[Descreva como os requisitos serão determinados e documentados considerando os critérios de priorização descrito acima. ]</w:t>
      </w:r>
    </w:p>
    <w:p w14:paraId="7C83DA92" w14:textId="77777777" w:rsidR="00FD386A" w:rsidRPr="00FD386A" w:rsidRDefault="00FD386A" w:rsidP="00FD386A">
      <w:pPr>
        <w:rPr>
          <w:lang w:val="pt-PT"/>
        </w:rPr>
      </w:pPr>
    </w:p>
    <w:p w14:paraId="696507DA" w14:textId="5EED84C1" w:rsidR="00FD386A" w:rsidRPr="00FD386A" w:rsidRDefault="00FD386A" w:rsidP="00FD386A">
      <w:pPr>
        <w:pStyle w:val="Ttulo1"/>
        <w:rPr>
          <w:lang w:val="pt-PT"/>
        </w:rPr>
      </w:pPr>
      <w:bookmarkStart w:id="22" w:name="_Toc135486864"/>
      <w:r w:rsidRPr="00FD386A">
        <w:rPr>
          <w:lang w:val="pt-PT"/>
        </w:rPr>
        <w:t>Processo de rastreabilidade dos requisitos</w:t>
      </w:r>
      <w:bookmarkEnd w:id="22"/>
    </w:p>
    <w:p w14:paraId="63EB16ED" w14:textId="77777777" w:rsidR="00FD386A" w:rsidRPr="00FD386A" w:rsidRDefault="00FD386A" w:rsidP="00FD386A">
      <w:pPr>
        <w:pStyle w:val="Instruo"/>
      </w:pPr>
      <w:r w:rsidRPr="00FD386A">
        <w:rPr>
          <w:lang w:val="pt-PT"/>
        </w:rPr>
        <w:t>[</w:t>
      </w:r>
      <w:r w:rsidRPr="00FD386A">
        <w:t>Descreva como os atributos dos requisitos serão captados na matriz de rastreabilidade e a que outros documentos de requisitos do projeto estarão</w:t>
      </w:r>
    </w:p>
    <w:p w14:paraId="4CDB6F0B" w14:textId="77777777" w:rsidR="00FD386A" w:rsidRPr="00FD386A" w:rsidRDefault="00FD386A" w:rsidP="00FD386A">
      <w:pPr>
        <w:pStyle w:val="Instruo"/>
      </w:pPr>
      <w:r w:rsidRPr="00FD386A">
        <w:t>ligados. ]</w:t>
      </w:r>
    </w:p>
    <w:p w14:paraId="193FD6E2" w14:textId="77777777" w:rsidR="00FD386A" w:rsidRPr="00FD386A" w:rsidRDefault="00FD386A" w:rsidP="00FD386A">
      <w:pPr>
        <w:pStyle w:val="Instruo"/>
      </w:pPr>
    </w:p>
    <w:p w14:paraId="4123666E" w14:textId="56E5BD2B" w:rsidR="00FD386A" w:rsidRPr="00FD386A" w:rsidRDefault="00FD386A" w:rsidP="00FD386A">
      <w:pPr>
        <w:pStyle w:val="Ttulo1"/>
        <w:rPr>
          <w:lang w:val="pt-PT"/>
        </w:rPr>
      </w:pPr>
      <w:bookmarkStart w:id="23" w:name="_Toc135486865"/>
      <w:r w:rsidRPr="00FD386A">
        <w:rPr>
          <w:lang w:val="pt-PT"/>
        </w:rPr>
        <w:t>Métricas dos produtos</w:t>
      </w:r>
      <w:bookmarkEnd w:id="23"/>
    </w:p>
    <w:p w14:paraId="23FE9C95" w14:textId="061D6AFF" w:rsidR="00D77A69" w:rsidRDefault="00FD386A" w:rsidP="00FD386A">
      <w:pPr>
        <w:rPr>
          <w:lang w:val="pt-PT"/>
        </w:rPr>
      </w:pPr>
      <w:r w:rsidRPr="00FD386A">
        <w:rPr>
          <w:lang w:val="pt-PT"/>
        </w:rPr>
        <w:t>[</w:t>
      </w:r>
      <w:r w:rsidRPr="00FD386A">
        <w:rPr>
          <w:i/>
          <w:color w:val="0000FF"/>
        </w:rPr>
        <w:t>Descreva as métricas do produto que serão usadas e os</w:t>
      </w:r>
      <w:r w:rsidRPr="00FD386A">
        <w:rPr>
          <w:lang w:val="pt-PT"/>
        </w:rPr>
        <w:t xml:space="preserve"> </w:t>
      </w:r>
      <w:r w:rsidRPr="00FD386A">
        <w:rPr>
          <w:i/>
          <w:color w:val="0000FF"/>
        </w:rPr>
        <w:t>argumentos que justificam usá-las. ]</w:t>
      </w:r>
    </w:p>
    <w:p w14:paraId="79C9C463" w14:textId="77777777" w:rsidR="00DA2E88" w:rsidRDefault="00DA2E88" w:rsidP="00D77A69">
      <w:pPr>
        <w:rPr>
          <w:lang w:val="pt-PT"/>
        </w:rPr>
      </w:pPr>
    </w:p>
    <w:p w14:paraId="4C7FF603" w14:textId="77777777" w:rsidR="00DA2E88" w:rsidRPr="0091283D" w:rsidRDefault="00DA2E88" w:rsidP="00DA2E88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1174"/>
        <w:gridCol w:w="574"/>
      </w:tblGrid>
      <w:tr w:rsidR="0091283D" w:rsidRPr="0091283D" w14:paraId="36116422" w14:textId="77777777" w:rsidTr="00DA2E88">
        <w:tc>
          <w:tcPr>
            <w:tcW w:w="0" w:type="auto"/>
            <w:shd w:val="pct5" w:color="auto" w:fill="auto"/>
          </w:tcPr>
          <w:p w14:paraId="0B6A3B07" w14:textId="47845475" w:rsidR="0091283D" w:rsidRDefault="00FD386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Participante</w:t>
            </w:r>
          </w:p>
        </w:tc>
        <w:tc>
          <w:tcPr>
            <w:tcW w:w="0" w:type="auto"/>
            <w:shd w:val="pct5" w:color="auto" w:fill="auto"/>
          </w:tcPr>
          <w:p w14:paraId="05673398" w14:textId="19DBA2AD" w:rsidR="0091283D" w:rsidRDefault="00FD386A" w:rsidP="00FD386A">
            <w:pPr>
              <w:tabs>
                <w:tab w:val="left" w:pos="2353"/>
              </w:tabs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Assinatura</w:t>
            </w:r>
          </w:p>
        </w:tc>
        <w:tc>
          <w:tcPr>
            <w:tcW w:w="0" w:type="auto"/>
            <w:shd w:val="pct5" w:color="auto" w:fill="auto"/>
          </w:tcPr>
          <w:p w14:paraId="6332FC99" w14:textId="62231FCA" w:rsidR="0091283D" w:rsidRDefault="00FD386A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Data</w:t>
            </w:r>
          </w:p>
        </w:tc>
      </w:tr>
      <w:tr w:rsidR="0091283D" w14:paraId="1585C2AE" w14:textId="77777777" w:rsidTr="00DA2E88">
        <w:tc>
          <w:tcPr>
            <w:tcW w:w="0" w:type="auto"/>
          </w:tcPr>
          <w:p w14:paraId="0DF273F1" w14:textId="77777777" w:rsidR="0091283D" w:rsidRDefault="0091283D" w:rsidP="00523697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Maria de Fátima</w:t>
            </w:r>
          </w:p>
        </w:tc>
        <w:tc>
          <w:tcPr>
            <w:tcW w:w="0" w:type="auto"/>
          </w:tcPr>
          <w:p w14:paraId="2956AE6F" w14:textId="778C6EB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7D6E8F8B" w14:textId="618047A2" w:rsidR="0091283D" w:rsidRDefault="0091283D" w:rsidP="0091283D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91283D" w14:paraId="61ACFF1C" w14:textId="77777777" w:rsidTr="00DA2E88">
        <w:tc>
          <w:tcPr>
            <w:tcW w:w="0" w:type="auto"/>
          </w:tcPr>
          <w:p w14:paraId="478A585D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216CC8BF" w14:textId="77777777" w:rsidR="0091283D" w:rsidRDefault="0091283D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55DFC82" w14:textId="77777777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</w:tbl>
    <w:p w14:paraId="44C3C6FD" w14:textId="77777777" w:rsidR="0037618A" w:rsidRDefault="0037618A" w:rsidP="0037618A">
      <w:pPr>
        <w:rPr>
          <w:lang w:val="pt-PT"/>
        </w:rPr>
      </w:pPr>
    </w:p>
    <w:p w14:paraId="7E476BE4" w14:textId="1BFFAB79" w:rsidR="00CA1C0D" w:rsidRDefault="00CA1C0D" w:rsidP="00FD386A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3597" w14:textId="77777777" w:rsidR="00FE2D97" w:rsidRDefault="00FE2D97">
      <w:r>
        <w:separator/>
      </w:r>
    </w:p>
  </w:endnote>
  <w:endnote w:type="continuationSeparator" w:id="0">
    <w:p w14:paraId="07EEC7A2" w14:textId="77777777" w:rsidR="00FE2D97" w:rsidRDefault="00FE2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0B76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17B3552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9A27593" w14:textId="77777777" w:rsidR="006A25C4" w:rsidRDefault="006A25C4">
          <w:pPr>
            <w:pStyle w:val="Rodap"/>
          </w:pPr>
          <w:r>
            <w:t>Politec Ltda.</w:t>
          </w:r>
        </w:p>
        <w:p w14:paraId="28855BB9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F1CA173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86A7911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5D7443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23E6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06447EA4" w14:textId="77777777">
      <w:trPr>
        <w:cantSplit/>
      </w:trPr>
      <w:sdt>
        <w:sdtPr>
          <w:alias w:val="Gestor"/>
          <w:tag w:val=""/>
          <w:id w:val="1558433569"/>
          <w:placeholder>
            <w:docPart w:val="BCA1BBAE573747929AFE286D22C47E38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39EC0266" w14:textId="77777777" w:rsidR="00CA1C0D" w:rsidRDefault="006A25C4">
              <w:r>
                <w:rPr>
                  <w:lang w:val="pt-PT"/>
                </w:rPr>
                <w:t>&lt;Sigla do Projeto&gt; - &lt;Nome do Projeto&gt;</w:t>
              </w:r>
            </w:p>
          </w:tc>
        </w:sdtContent>
      </w:sdt>
      <w:tc>
        <w:tcPr>
          <w:tcW w:w="1440" w:type="dxa"/>
          <w:vAlign w:val="center"/>
        </w:tcPr>
        <w:p w14:paraId="2E24E6B6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969B2EFD83B44578A4EBFCD9624B670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58B39DEC" w14:textId="77777777" w:rsidR="00CA1C0D" w:rsidRPr="00F22AD8" w:rsidRDefault="006A25C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&lt;X&gt;</w:t>
              </w:r>
            </w:p>
          </w:tc>
        </w:sdtContent>
      </w:sdt>
      <w:tc>
        <w:tcPr>
          <w:tcW w:w="1610" w:type="dxa"/>
          <w:vAlign w:val="center"/>
        </w:tcPr>
        <w:p w14:paraId="7DBE3D59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0CBAFE12" w14:textId="18123759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971BB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0673" w14:textId="77777777" w:rsidR="00FE2D97" w:rsidRDefault="00FE2D97">
      <w:r>
        <w:separator/>
      </w:r>
    </w:p>
  </w:footnote>
  <w:footnote w:type="continuationSeparator" w:id="0">
    <w:p w14:paraId="0912F108" w14:textId="77777777" w:rsidR="00FE2D97" w:rsidRDefault="00FE2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7013F36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93D8300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7D74E12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9DAF5C9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EF2C4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85pt;height:34.5pt">
                <v:imagedata r:id="rId1" o:title=""/>
              </v:shape>
              <o:OLEObject Type="Embed" ProgID="Word.Picture.8" ShapeID="_x0000_i1025" DrawAspect="Content" ObjectID="_1746099763" r:id="rId2"/>
            </w:object>
          </w:r>
        </w:p>
      </w:tc>
    </w:tr>
  </w:tbl>
  <w:p w14:paraId="486E09B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229E146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E2D7D48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8250EE6DA81742E0990F8471690EE1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22C0F8B" w14:textId="1D90805B" w:rsidR="00CA1C0D" w:rsidRPr="00CF37F6" w:rsidRDefault="00971BB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Plano de gerenciamento dos requisitos</w:t>
              </w:r>
            </w:p>
          </w:tc>
        </w:sdtContent>
      </w:sdt>
      <w:tc>
        <w:tcPr>
          <w:tcW w:w="1440" w:type="dxa"/>
          <w:vAlign w:val="center"/>
        </w:tcPr>
        <w:p w14:paraId="2F5D1FEA" w14:textId="77777777" w:rsidR="00CA1C0D" w:rsidRDefault="00CA1C0D">
          <w:pPr>
            <w:rPr>
              <w:b/>
            </w:rPr>
          </w:pPr>
        </w:p>
      </w:tc>
    </w:tr>
  </w:tbl>
  <w:p w14:paraId="25805B7A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103574901">
    <w:abstractNumId w:val="4"/>
  </w:num>
  <w:num w:numId="2" w16cid:durableId="698701790">
    <w:abstractNumId w:val="6"/>
  </w:num>
  <w:num w:numId="3" w16cid:durableId="350842131">
    <w:abstractNumId w:val="6"/>
  </w:num>
  <w:num w:numId="4" w16cid:durableId="771507983">
    <w:abstractNumId w:val="6"/>
  </w:num>
  <w:num w:numId="5" w16cid:durableId="1944147774">
    <w:abstractNumId w:val="6"/>
  </w:num>
  <w:num w:numId="6" w16cid:durableId="1405252831">
    <w:abstractNumId w:val="1"/>
  </w:num>
  <w:num w:numId="7" w16cid:durableId="247155455">
    <w:abstractNumId w:val="0"/>
  </w:num>
  <w:num w:numId="8" w16cid:durableId="1347052846">
    <w:abstractNumId w:val="2"/>
  </w:num>
  <w:num w:numId="9" w16cid:durableId="515192691">
    <w:abstractNumId w:val="5"/>
  </w:num>
  <w:num w:numId="10" w16cid:durableId="203156579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B4"/>
    <w:rsid w:val="000568CE"/>
    <w:rsid w:val="0006541F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71BB4"/>
    <w:rsid w:val="0099317F"/>
    <w:rsid w:val="009B1EEF"/>
    <w:rsid w:val="00A17A8E"/>
    <w:rsid w:val="00A40A69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C5E20"/>
    <w:rsid w:val="00FD386A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ED81B1"/>
  <w15:docId w15:val="{DA1E9A7F-75BA-492D-8CFD-BA6946EA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D386A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2\spinoff\Agile\DES\1.Requisitos\Template%20-%20Plano%20de%20Gerenciamento%20de%20Requisi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48A906700944AD8672837C9EAB11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A9C017-7EA9-4E14-A3A1-339EE45B3B08}"/>
      </w:docPartPr>
      <w:docPartBody>
        <w:p w:rsidR="00000000" w:rsidRDefault="00000000">
          <w:pPr>
            <w:pStyle w:val="B548A906700944AD8672837C9EAB1190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250EE6DA81742E0990F8471690EE1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1A50A1-001D-40A3-B7AC-369B66581B51}"/>
      </w:docPartPr>
      <w:docPartBody>
        <w:p w:rsidR="00000000" w:rsidRDefault="00000000">
          <w:pPr>
            <w:pStyle w:val="8250EE6DA81742E0990F8471690EE1A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CA1BBAE573747929AFE286D22C47E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1E307D-9BA4-4E44-A878-BAA34C1958DB}"/>
      </w:docPartPr>
      <w:docPartBody>
        <w:p w:rsidR="00000000" w:rsidRDefault="00000000">
          <w:pPr>
            <w:pStyle w:val="BCA1BBAE573747929AFE286D22C47E38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969B2EFD83B44578A4EBFCD9624B67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FFC6B-F912-43BF-A41C-5E5D77F532E3}"/>
      </w:docPartPr>
      <w:docPartBody>
        <w:p w:rsidR="00000000" w:rsidRDefault="00000000">
          <w:pPr>
            <w:pStyle w:val="969B2EFD83B44578A4EBFCD9624B6709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A"/>
    <w:rsid w:val="008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548A906700944AD8672837C9EAB1190">
    <w:name w:val="B548A906700944AD8672837C9EAB1190"/>
  </w:style>
  <w:style w:type="paragraph" w:customStyle="1" w:styleId="8250EE6DA81742E0990F8471690EE1A5">
    <w:name w:val="8250EE6DA81742E0990F8471690EE1A5"/>
  </w:style>
  <w:style w:type="paragraph" w:customStyle="1" w:styleId="BCA1BBAE573747929AFE286D22C47E38">
    <w:name w:val="BCA1BBAE573747929AFE286D22C47E38"/>
  </w:style>
  <w:style w:type="paragraph" w:customStyle="1" w:styleId="969B2EFD83B44578A4EBFCD9624B6709">
    <w:name w:val="969B2EFD83B44578A4EBFCD9624B6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Plano de Gerenciamento de Requisitos</Template>
  <TotalTime>18</TotalTime>
  <Pages>5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&lt;Sigla do Projeto&gt; - &lt;Nome do Projeto&gt;</Manager>
  <Company/>
  <LinksUpToDate>false</LinksUpToDate>
  <CharactersWithSpaces>4304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Versão &lt;X&gt;</dc:subject>
  <dc:creator>Gustavo</dc:creator>
  <cp:lastModifiedBy>Gustavo Vinicius</cp:lastModifiedBy>
  <cp:revision>1</cp:revision>
  <cp:lastPrinted>2005-05-17T17:30:00Z</cp:lastPrinted>
  <dcterms:created xsi:type="dcterms:W3CDTF">2023-05-20T17:38:00Z</dcterms:created>
  <dcterms:modified xsi:type="dcterms:W3CDTF">2023-05-20T17:56:00Z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